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7F3A86" w:rsidRPr="003362F2" w14:paraId="405AD2BC" w14:textId="77777777" w:rsidTr="006277A5">
        <w:trPr>
          <w:trHeight w:val="14134"/>
        </w:trPr>
        <w:tc>
          <w:tcPr>
            <w:tcW w:w="9288" w:type="dxa"/>
          </w:tcPr>
          <w:p w14:paraId="33D6BCF5" w14:textId="77777777" w:rsidR="007F3A86" w:rsidRPr="000B7BE9" w:rsidRDefault="007F3A86" w:rsidP="007F3A8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E41E7A">
              <w:br w:type="page"/>
            </w:r>
            <w:r w:rsidRPr="000B7BE9">
              <w:rPr>
                <w:sz w:val="32"/>
                <w:szCs w:val="32"/>
              </w:rPr>
              <w:t xml:space="preserve"> TRƯỜNG ĐẠI HỌC BÁCH KHOA HÀ NỘI</w:t>
            </w:r>
          </w:p>
          <w:p w14:paraId="501BC697" w14:textId="77777777" w:rsidR="007F3A86" w:rsidRPr="000B7BE9" w:rsidRDefault="007F3A86" w:rsidP="007F3A8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ĐIỆN – ĐIỆN TỬ</w:t>
            </w:r>
          </w:p>
          <w:p w14:paraId="5B3790F0" w14:textId="77777777" w:rsidR="007F3A86" w:rsidRPr="00392F14" w:rsidRDefault="007F3A86" w:rsidP="007F3A86"/>
          <w:p w14:paraId="7DC03F98" w14:textId="77777777" w:rsidR="007F3A86" w:rsidRPr="00AE1825" w:rsidRDefault="007F3A86" w:rsidP="007F3A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34498" wp14:editId="507B744D">
                  <wp:extent cx="590550" cy="872869"/>
                  <wp:effectExtent l="0" t="0" r="0" b="3810"/>
                  <wp:docPr id="2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08" cy="891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4A673" w14:textId="77777777" w:rsidR="007F3A86" w:rsidRPr="00AE1825" w:rsidRDefault="007F3A86" w:rsidP="007F3A86"/>
          <w:p w14:paraId="718269E8" w14:textId="77777777" w:rsidR="007F3A86" w:rsidRPr="004437B5" w:rsidRDefault="007F3A86" w:rsidP="007F3A86">
            <w:pPr>
              <w:jc w:val="center"/>
              <w:rPr>
                <w:bCs/>
                <w:sz w:val="48"/>
                <w:szCs w:val="48"/>
                <w:lang w:val="de-DE"/>
              </w:rPr>
            </w:pPr>
            <w:r w:rsidRPr="004437B5">
              <w:rPr>
                <w:bCs/>
                <w:sz w:val="48"/>
                <w:szCs w:val="48"/>
                <w:lang w:val="de-DE"/>
              </w:rPr>
              <w:t>BÀI TẬP LỚN</w:t>
            </w:r>
          </w:p>
          <w:p w14:paraId="03D6AE77" w14:textId="26C05C32" w:rsidR="007F3A86" w:rsidRPr="007E2256" w:rsidRDefault="00A82CD6" w:rsidP="002556A9">
            <w:pPr>
              <w:jc w:val="center"/>
              <w:rPr>
                <w:b/>
                <w:iCs/>
                <w:szCs w:val="26"/>
              </w:rPr>
            </w:pPr>
            <w:r>
              <w:rPr>
                <w:b/>
                <w:sz w:val="52"/>
                <w:szCs w:val="52"/>
                <w:lang w:val="de-DE"/>
              </w:rPr>
              <w:t>HỆ THỐNG NHÚNG VÀ</w:t>
            </w:r>
            <w:r w:rsidR="00644CBF">
              <w:rPr>
                <w:b/>
                <w:sz w:val="52"/>
                <w:szCs w:val="52"/>
                <w:lang w:val="de-DE"/>
              </w:rPr>
              <w:t xml:space="preserve"> THIẾT KẾ</w:t>
            </w:r>
            <w:r>
              <w:rPr>
                <w:b/>
                <w:sz w:val="52"/>
                <w:szCs w:val="52"/>
                <w:lang w:val="de-DE"/>
              </w:rPr>
              <w:t xml:space="preserve"> GIAO TIẾP NHÚNG</w:t>
            </w:r>
          </w:p>
          <w:p w14:paraId="543020FA" w14:textId="556E0A82" w:rsidR="003343D4" w:rsidRDefault="007F3A86" w:rsidP="007F3A86">
            <w:pPr>
              <w:rPr>
                <w:b/>
                <w:iCs/>
                <w:sz w:val="28"/>
                <w:szCs w:val="30"/>
              </w:rPr>
            </w:pPr>
            <w:r w:rsidRPr="004437B5">
              <w:rPr>
                <w:b/>
                <w:iCs/>
                <w:sz w:val="28"/>
                <w:szCs w:val="30"/>
              </w:rPr>
              <w:t>Đề tài:</w:t>
            </w:r>
            <w:bookmarkStart w:id="0" w:name="_Hlk108709488"/>
          </w:p>
          <w:p w14:paraId="4FC4CAD3" w14:textId="26E3FF81" w:rsidR="007F3A86" w:rsidRPr="004437B5" w:rsidRDefault="003343D4" w:rsidP="007F3A86">
            <w:pPr>
              <w:jc w:val="center"/>
              <w:rPr>
                <w:b/>
                <w:iCs/>
                <w:sz w:val="40"/>
                <w:szCs w:val="40"/>
              </w:rPr>
            </w:pPr>
            <w:r>
              <w:rPr>
                <w:b/>
                <w:iCs/>
                <w:sz w:val="40"/>
                <w:szCs w:val="40"/>
              </w:rPr>
              <w:t>BỘ ĐIỀU KHIỂN BƠM XĂNG CHO ĐỘNG CƠ</w:t>
            </w:r>
          </w:p>
          <w:bookmarkEnd w:id="0"/>
          <w:p w14:paraId="4BA5DE63" w14:textId="77777777" w:rsidR="007F3A86" w:rsidRDefault="007F3A86" w:rsidP="007F3A86">
            <w:pPr>
              <w:rPr>
                <w:b/>
                <w:sz w:val="28"/>
                <w:szCs w:val="28"/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  <w:gridCol w:w="4531"/>
            </w:tblGrid>
            <w:tr w:rsidR="007F3A86" w:rsidRPr="003362F2" w14:paraId="107830E2" w14:textId="77777777" w:rsidTr="00644CBF">
              <w:tc>
                <w:tcPr>
                  <w:tcW w:w="4531" w:type="dxa"/>
                </w:tcPr>
                <w:p w14:paraId="154D96D7" w14:textId="77777777" w:rsidR="007F3A86" w:rsidRPr="007E2256" w:rsidRDefault="007F3A86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 w:rsidRPr="007E2256">
                    <w:rPr>
                      <w:iCs/>
                      <w:sz w:val="28"/>
                      <w:szCs w:val="28"/>
                      <w:lang w:val="de-DE"/>
                    </w:rPr>
                    <w:t>Giảng viên hướng dẫn:</w:t>
                  </w:r>
                </w:p>
              </w:tc>
              <w:tc>
                <w:tcPr>
                  <w:tcW w:w="4531" w:type="dxa"/>
                </w:tcPr>
                <w:p w14:paraId="5CA0660F" w14:textId="0C260942" w:rsidR="007F3A86" w:rsidRPr="007E2256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Phạm Văn Tiến</w:t>
                  </w:r>
                </w:p>
              </w:tc>
            </w:tr>
            <w:tr w:rsidR="00644CBF" w:rsidRPr="003362F2" w14:paraId="1047C589" w14:textId="77777777" w:rsidTr="00644CBF">
              <w:tc>
                <w:tcPr>
                  <w:tcW w:w="4531" w:type="dxa"/>
                </w:tcPr>
                <w:p w14:paraId="216A9706" w14:textId="17B74254" w:rsidR="00644CBF" w:rsidRPr="007E2256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Lớp:</w:t>
                  </w:r>
                </w:p>
              </w:tc>
              <w:tc>
                <w:tcPr>
                  <w:tcW w:w="4531" w:type="dxa"/>
                </w:tcPr>
                <w:p w14:paraId="1130981A" w14:textId="0AA81657" w:rsidR="00644CBF" w:rsidRDefault="002556A9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137337</w:t>
                  </w:r>
                </w:p>
              </w:tc>
            </w:tr>
            <w:tr w:rsidR="00644CBF" w:rsidRPr="003362F2" w14:paraId="2F0B26B4" w14:textId="77777777" w:rsidTr="00644CBF">
              <w:tc>
                <w:tcPr>
                  <w:tcW w:w="4531" w:type="dxa"/>
                </w:tcPr>
                <w:p w14:paraId="025FD795" w14:textId="24AC79D1" w:rsidR="00644CBF" w:rsidRPr="007E2256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Nhóm:</w:t>
                  </w:r>
                </w:p>
              </w:tc>
              <w:tc>
                <w:tcPr>
                  <w:tcW w:w="4531" w:type="dxa"/>
                </w:tcPr>
                <w:p w14:paraId="31DE0FA6" w14:textId="6DA8CFC8" w:rsidR="00644CBF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15</w:t>
                  </w:r>
                </w:p>
              </w:tc>
            </w:tr>
            <w:tr w:rsidR="00644CBF" w:rsidRPr="003362F2" w14:paraId="5489B896" w14:textId="77777777" w:rsidTr="00644CBF">
              <w:tc>
                <w:tcPr>
                  <w:tcW w:w="4531" w:type="dxa"/>
                </w:tcPr>
                <w:p w14:paraId="10F71052" w14:textId="7480CFE3" w:rsidR="00644CBF" w:rsidRPr="007E2256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Hoàng Anh Công</w:t>
                  </w:r>
                </w:p>
              </w:tc>
              <w:tc>
                <w:tcPr>
                  <w:tcW w:w="4531" w:type="dxa"/>
                </w:tcPr>
                <w:p w14:paraId="7139E16B" w14:textId="21C99625" w:rsidR="00644CBF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20182389</w:t>
                  </w:r>
                </w:p>
              </w:tc>
            </w:tr>
            <w:tr w:rsidR="00644CBF" w:rsidRPr="003362F2" w14:paraId="0AFC93C1" w14:textId="77777777" w:rsidTr="00644CBF">
              <w:tc>
                <w:tcPr>
                  <w:tcW w:w="4531" w:type="dxa"/>
                </w:tcPr>
                <w:p w14:paraId="5B80D05C" w14:textId="18738FCD" w:rsidR="00644CBF" w:rsidRPr="007E2256" w:rsidRDefault="003343D4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Nguyễn Đức Anh</w:t>
                  </w:r>
                </w:p>
              </w:tc>
              <w:tc>
                <w:tcPr>
                  <w:tcW w:w="4531" w:type="dxa"/>
                </w:tcPr>
                <w:p w14:paraId="77C63C19" w14:textId="77777777" w:rsidR="00644CBF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</w:p>
              </w:tc>
            </w:tr>
            <w:tr w:rsidR="00644CBF" w:rsidRPr="003362F2" w14:paraId="7F641419" w14:textId="77777777" w:rsidTr="00644CBF">
              <w:tc>
                <w:tcPr>
                  <w:tcW w:w="4531" w:type="dxa"/>
                </w:tcPr>
                <w:p w14:paraId="79E49943" w14:textId="4180F891" w:rsidR="00644CBF" w:rsidRPr="007E2256" w:rsidRDefault="003343D4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Nguyễn Văn Lợi</w:t>
                  </w:r>
                </w:p>
              </w:tc>
              <w:tc>
                <w:tcPr>
                  <w:tcW w:w="4531" w:type="dxa"/>
                </w:tcPr>
                <w:p w14:paraId="51D8A5F9" w14:textId="77777777" w:rsidR="00644CBF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</w:p>
              </w:tc>
            </w:tr>
            <w:tr w:rsidR="00644CBF" w:rsidRPr="003362F2" w14:paraId="1CF5F5B6" w14:textId="77777777" w:rsidTr="00644CBF">
              <w:tc>
                <w:tcPr>
                  <w:tcW w:w="4531" w:type="dxa"/>
                </w:tcPr>
                <w:p w14:paraId="10011164" w14:textId="665AA351" w:rsidR="00644CBF" w:rsidRPr="007E2256" w:rsidRDefault="003343D4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Phạm Trọng Huy Hoàng</w:t>
                  </w:r>
                </w:p>
              </w:tc>
              <w:tc>
                <w:tcPr>
                  <w:tcW w:w="4531" w:type="dxa"/>
                </w:tcPr>
                <w:p w14:paraId="1404F349" w14:textId="77777777" w:rsidR="00644CBF" w:rsidRDefault="00644CBF" w:rsidP="008C5C2E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</w:p>
              </w:tc>
            </w:tr>
          </w:tbl>
          <w:p w14:paraId="79268A6D" w14:textId="4861DC1E" w:rsidR="007F3A86" w:rsidRPr="00644CBF" w:rsidRDefault="007F3A86" w:rsidP="007F3A86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</w:t>
            </w:r>
          </w:p>
          <w:p w14:paraId="06AADF1C" w14:textId="77777777" w:rsidR="002556A9" w:rsidRDefault="002556A9" w:rsidP="007F3A86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36917449" w14:textId="77777777" w:rsidR="002556A9" w:rsidRDefault="002556A9" w:rsidP="007F3A86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55628A27" w14:textId="58042ED9" w:rsidR="007F3A86" w:rsidRPr="00E85917" w:rsidRDefault="007F3A86" w:rsidP="007F3A86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>0</w:t>
            </w:r>
            <w:r w:rsidR="002556A9">
              <w:rPr>
                <w:sz w:val="28"/>
                <w:szCs w:val="28"/>
                <w:lang w:val="de-DE"/>
              </w:rPr>
              <w:t>1</w:t>
            </w:r>
            <w:r>
              <w:rPr>
                <w:sz w:val="28"/>
                <w:szCs w:val="28"/>
                <w:lang w:val="de-DE"/>
              </w:rPr>
              <w:t>/202</w:t>
            </w:r>
            <w:r w:rsidR="002556A9">
              <w:rPr>
                <w:sz w:val="28"/>
                <w:szCs w:val="28"/>
                <w:lang w:val="de-DE"/>
              </w:rPr>
              <w:t>3</w:t>
            </w:r>
          </w:p>
        </w:tc>
      </w:tr>
    </w:tbl>
    <w:p w14:paraId="4FDCDB94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66E09388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5088AF48" w14:textId="77777777" w:rsidR="00E7754F" w:rsidRDefault="00E7754F" w:rsidP="00E2610F">
      <w:pPr>
        <w:ind w:firstLine="360"/>
      </w:pPr>
      <w:r w:rsidRPr="003E2F4B">
        <w:t xml:space="preserve">Tài liệu </w:t>
      </w:r>
      <w:r w:rsidR="00AF79CD" w:rsidRPr="003E2F4B">
        <w:t>này được Viện Điện tử - Viễn thông, trường Đại học Bách Khoa Hà Nội soạn thảo và ban hành nhằm mục đích hướng dẫn sinh viên trình bày</w:t>
      </w:r>
      <w:r w:rsidRPr="003E2F4B">
        <w:t xml:space="preserve"> đồ án tốt nghiệp</w:t>
      </w:r>
      <w:r w:rsidR="00AF79CD" w:rsidRPr="003E2F4B">
        <w:t xml:space="preserve"> một cách khoa học</w:t>
      </w:r>
      <w:r w:rsidRPr="003E2F4B">
        <w:t xml:space="preserve"> và</w:t>
      </w:r>
      <w:r w:rsidR="00AF79CD" w:rsidRPr="003E2F4B">
        <w:t xml:space="preserve"> thống nhấ</w:t>
      </w:r>
      <w:r w:rsidRPr="003E2F4B">
        <w:t>t. Bản thân tài liệu này được biên soạn phù hợp với các quy định về trình bày một đồ án tốt nghiệp</w:t>
      </w:r>
      <w:r w:rsidR="00206FB8" w:rsidRPr="003E2F4B">
        <w:t>. V</w:t>
      </w:r>
      <w:r w:rsidRPr="003E2F4B">
        <w:t>ì vậy</w:t>
      </w:r>
      <w:r w:rsidR="00206FB8" w:rsidRPr="003E2F4B">
        <w:t>,</w:t>
      </w:r>
      <w:r w:rsidRPr="003E2F4B">
        <w:t xml:space="preserve"> sinh viên có thể sử dụng trực tiế</w:t>
      </w:r>
      <w:r w:rsidR="00CB2630" w:rsidRPr="003E2F4B">
        <w:t>p mẫu này như một template</w:t>
      </w:r>
      <w:r w:rsidRPr="003E2F4B">
        <w:t xml:space="preserve"> khi viết quyển đồ án của mình. Sinh viên cũng được khuyến khích tham khảo hoặc sử dụng mẫu này </w:t>
      </w:r>
      <w:r w:rsidR="00CB2630" w:rsidRPr="003E2F4B">
        <w:t>khi viết</w:t>
      </w:r>
      <w:r w:rsidRPr="003E2F4B">
        <w:t xml:space="preserve"> báo cáo thực tập</w:t>
      </w:r>
      <w:r w:rsidR="00CB2630" w:rsidRPr="003E2F4B">
        <w:t>, báo cáo kết quả nghiên cứu,</w:t>
      </w:r>
      <w:r w:rsidRPr="003E2F4B">
        <w:t xml:space="preserve"> và</w:t>
      </w:r>
      <w:r w:rsidR="00CA392F" w:rsidRPr="003E2F4B">
        <w:t xml:space="preserve"> các</w:t>
      </w:r>
      <w:r w:rsidRPr="003E2F4B">
        <w:t xml:space="preserve"> đồ</w:t>
      </w:r>
      <w:r w:rsidR="00CA392F" w:rsidRPr="003E2F4B">
        <w:t xml:space="preserve"> án </w:t>
      </w:r>
      <w:r w:rsidRPr="003E2F4B">
        <w:t>môn học</w:t>
      </w:r>
      <w:r w:rsidR="000B6F96" w:rsidRPr="003E2F4B">
        <w:t xml:space="preserve"> khác</w:t>
      </w:r>
      <w:r w:rsidRPr="003E2F4B">
        <w:t>.</w:t>
      </w:r>
    </w:p>
    <w:p w14:paraId="26B9460F" w14:textId="77777777" w:rsidR="00AF79CD" w:rsidRPr="003E2F4B" w:rsidRDefault="00E2610F" w:rsidP="00E2610F">
      <w:pPr>
        <w:ind w:firstLine="360"/>
      </w:pPr>
      <w:r w:rsidRPr="003E2F4B">
        <w:t>Chi tiết</w:t>
      </w:r>
      <w:r w:rsidR="00420BA4" w:rsidRPr="003E2F4B">
        <w:t xml:space="preserve"> về</w:t>
      </w:r>
      <w:r w:rsidR="00CB2630" w:rsidRPr="003E2F4B">
        <w:t xml:space="preserve"> nội dung của phần</w:t>
      </w:r>
      <w:r w:rsidR="00CA392F" w:rsidRPr="003E2F4B">
        <w:t xml:space="preserve"> L</w:t>
      </w:r>
      <w:r w:rsidR="00420BA4" w:rsidRPr="003E2F4B">
        <w:t>ời nói đầu được trình bày trong</w:t>
      </w:r>
      <w:r w:rsidRPr="003E2F4B">
        <w:t xml:space="preserve"> Mục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0153B1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2CC16C51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3D3AB46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570F51EF" w14:textId="372E8CF4" w:rsidR="008C6FCC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123768167" w:history="1">
        <w:r w:rsidR="008C6FCC" w:rsidRPr="0042319F">
          <w:rPr>
            <w:rStyle w:val="Hyperlink"/>
            <w:noProof/>
          </w:rPr>
          <w:t>DANH MỤC KÝ HIỆU VÀ CHỮ VIẾT TẮT</w:t>
        </w:r>
        <w:r w:rsidR="008C6FCC">
          <w:rPr>
            <w:noProof/>
            <w:webHidden/>
          </w:rPr>
          <w:tab/>
        </w:r>
        <w:r w:rsidR="008C6FCC">
          <w:rPr>
            <w:noProof/>
            <w:webHidden/>
          </w:rPr>
          <w:fldChar w:fldCharType="begin"/>
        </w:r>
        <w:r w:rsidR="008C6FCC">
          <w:rPr>
            <w:noProof/>
            <w:webHidden/>
          </w:rPr>
          <w:instrText xml:space="preserve"> PAGEREF _Toc123768167 \h </w:instrText>
        </w:r>
        <w:r w:rsidR="008C6FCC">
          <w:rPr>
            <w:noProof/>
            <w:webHidden/>
          </w:rPr>
        </w:r>
        <w:r w:rsidR="008C6FCC">
          <w:rPr>
            <w:noProof/>
            <w:webHidden/>
          </w:rPr>
          <w:fldChar w:fldCharType="separate"/>
        </w:r>
        <w:r w:rsidR="008C6FCC">
          <w:rPr>
            <w:noProof/>
            <w:webHidden/>
          </w:rPr>
          <w:t>i</w:t>
        </w:r>
        <w:r w:rsidR="008C6FCC">
          <w:rPr>
            <w:noProof/>
            <w:webHidden/>
          </w:rPr>
          <w:fldChar w:fldCharType="end"/>
        </w:r>
      </w:hyperlink>
    </w:p>
    <w:p w14:paraId="01C70F6D" w14:textId="43E37151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68" w:history="1">
        <w:r w:rsidRPr="0042319F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CA774A8" w14:textId="5826677D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69" w:history="1">
        <w:r w:rsidRPr="0042319F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F332361" w14:textId="13A00E2F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70" w:history="1">
        <w:r w:rsidRPr="0042319F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7E1229E" w14:textId="383026EE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71" w:history="1">
        <w:r w:rsidRPr="0042319F">
          <w:rPr>
            <w:rStyle w:val="Hyperlink"/>
            <w:noProof/>
          </w:rPr>
          <w:t>CHƯƠNG 1. 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F9F433" w14:textId="404895DE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2" w:history="1">
        <w:r w:rsidRPr="0042319F">
          <w:rPr>
            <w:rStyle w:val="Hyperlink"/>
            <w:noProof/>
          </w:rPr>
          <w:t>1.1 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19F21D" w14:textId="1385C1B3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3" w:history="1">
        <w:r w:rsidRPr="0042319F">
          <w:rPr>
            <w:rStyle w:val="Hyperlink"/>
            <w:noProof/>
          </w:rPr>
          <w:t>1.2 Tầm quan trọng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6A151A" w14:textId="0316C28F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4" w:history="1">
        <w:r w:rsidRPr="0042319F">
          <w:rPr>
            <w:rStyle w:val="Hyperlink"/>
            <w:noProof/>
          </w:rPr>
          <w:t>1.3 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B88D18" w14:textId="16983A60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5" w:history="1">
        <w:r w:rsidRPr="0042319F">
          <w:rPr>
            <w:rStyle w:val="Hyperlink"/>
            <w:noProof/>
          </w:rPr>
          <w:t>1.4 Bố cục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0994EE" w14:textId="03CD605E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6" w:history="1">
        <w:r w:rsidRPr="0042319F">
          <w:rPr>
            <w:rStyle w:val="Hyperlink"/>
            <w:noProof/>
          </w:rPr>
          <w:t>1.5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A345AE" w14:textId="6BA8C688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77" w:history="1">
        <w:r w:rsidRPr="0042319F">
          <w:rPr>
            <w:rStyle w:val="Hyperlink"/>
            <w:noProof/>
          </w:rPr>
          <w:t>CHƯƠNG 2.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4E82C" w14:textId="19CFAC34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8" w:history="1">
        <w:r w:rsidRPr="0042319F">
          <w:rPr>
            <w:rStyle w:val="Hyperlink"/>
            <w:noProof/>
          </w:rPr>
          <w:t>2.1 Tổng quan hệ thống thực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BB029" w14:textId="53EDBC35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79" w:history="1">
        <w:r w:rsidRPr="0042319F">
          <w:rPr>
            <w:rStyle w:val="Hyperlink"/>
            <w:noProof/>
          </w:rPr>
          <w:t>2.2 Nguyên lý hoạt động của hệ thống thực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E1D601" w14:textId="65761D56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80" w:history="1">
        <w:r w:rsidRPr="0042319F">
          <w:rPr>
            <w:rStyle w:val="Hyperlink"/>
            <w:noProof/>
          </w:rPr>
          <w:t>CHƯƠNG 3. PHÂN TÍCH VÀ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BDEA6" w14:textId="08ADF887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81" w:history="1">
        <w:r w:rsidRPr="0042319F">
          <w:rPr>
            <w:rStyle w:val="Hyperlink"/>
            <w:noProof/>
          </w:rPr>
          <w:t>3.1 Xác lập chỉ tiêu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94A90" w14:textId="1245CAE7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2" w:history="1">
        <w:r w:rsidRPr="0042319F">
          <w:rPr>
            <w:rStyle w:val="Hyperlink"/>
            <w:noProof/>
          </w:rPr>
          <w:t>3.1.1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AE625C" w14:textId="7604DC2E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3" w:history="1">
        <w:r w:rsidRPr="0042319F">
          <w:rPr>
            <w:rStyle w:val="Hyperlink"/>
            <w:noProof/>
          </w:rPr>
          <w:t>3.1.2 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03A69" w14:textId="14CA1D8F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84" w:history="1">
        <w:r w:rsidRPr="0042319F">
          <w:rPr>
            <w:rStyle w:val="Hyperlink"/>
            <w:noProof/>
          </w:rPr>
          <w:t>3.2 Mô hình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CDC9EC" w14:textId="61809B30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5" w:history="1">
        <w:r w:rsidRPr="0042319F">
          <w:rPr>
            <w:rStyle w:val="Hyperlink"/>
            <w:noProof/>
          </w:rPr>
          <w:t>3.2.1 Mô hình hóa bằng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865A2" w14:textId="3DB3412B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6" w:history="1">
        <w:r w:rsidRPr="0042319F">
          <w:rPr>
            <w:rStyle w:val="Hyperlink"/>
            <w:noProof/>
          </w:rPr>
          <w:t>3.2.2 Mô hình hóa bằng SystemC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FDE48" w14:textId="12851838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7" w:history="1">
        <w:r w:rsidRPr="0042319F">
          <w:rPr>
            <w:rStyle w:val="Hyperlink"/>
            <w:noProof/>
          </w:rPr>
          <w:t>3.2.3 Mô hình hóa bằng 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F2F3F" w14:textId="62156926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88" w:history="1">
        <w:r w:rsidRPr="0042319F">
          <w:rPr>
            <w:rStyle w:val="Hyperlink"/>
            <w:noProof/>
          </w:rPr>
          <w:t>3.3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345B7B" w14:textId="2FCB3255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89" w:history="1">
        <w:r w:rsidRPr="0042319F">
          <w:rPr>
            <w:rStyle w:val="Hyperlink"/>
            <w:noProof/>
          </w:rPr>
          <w:t>3.3.1 Các linh kiện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A63E1E" w14:textId="35A046D3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0" w:history="1">
        <w:r w:rsidRPr="0042319F">
          <w:rPr>
            <w:rStyle w:val="Hyperlink"/>
            <w:noProof/>
          </w:rPr>
          <w:t>3.3.2 Sơ đồ khối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A0D32" w14:textId="73520E2B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1" w:history="1">
        <w:r w:rsidRPr="0042319F">
          <w:rPr>
            <w:rStyle w:val="Hyperlink"/>
            <w:noProof/>
          </w:rPr>
          <w:t>3.3.3 Mô phỏng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8FA3A" w14:textId="6212F75F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2" w:history="1">
        <w:r w:rsidRPr="0042319F">
          <w:rPr>
            <w:rStyle w:val="Hyperlink"/>
            <w:noProof/>
          </w:rPr>
          <w:t>3.3.4 Đồng thiết kế cứng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344C5A" w14:textId="0E563BA2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3" w:history="1">
        <w:r w:rsidRPr="0042319F">
          <w:rPr>
            <w:rStyle w:val="Hyperlink"/>
            <w:noProof/>
          </w:rPr>
          <w:t>3.3.5 Thiết kế giao tiếp ngoại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61E4E5" w14:textId="60914042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4" w:history="1">
        <w:r w:rsidRPr="0042319F">
          <w:rPr>
            <w:rStyle w:val="Hyperlink"/>
            <w:noProof/>
          </w:rPr>
          <w:t>3.3.6 Tổng hợp, cầu hình, biên dịch phần mềm hệ thống và/hoặc hệ điều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971AFB" w14:textId="0F83640D" w:rsidR="008C6FCC" w:rsidRDefault="008C6FC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3768195" w:history="1">
        <w:r w:rsidRPr="0042319F">
          <w:rPr>
            <w:rStyle w:val="Hyperlink"/>
            <w:noProof/>
          </w:rPr>
          <w:t>3.3.7 Phát triển phần mềm firmware và/hoặc device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F2D757" w14:textId="1A417630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96" w:history="1">
        <w:r w:rsidRPr="0042319F">
          <w:rPr>
            <w:rStyle w:val="Hyperlink"/>
            <w:noProof/>
          </w:rPr>
          <w:t>3.4 Triển khai thử nghiệm toàn hệ thống: kiểm thử, đo lường, phân tích và 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3BFB5F" w14:textId="7A454CE4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197" w:history="1">
        <w:r w:rsidRPr="0042319F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75263" w14:textId="1E10CA40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98" w:history="1">
        <w:r w:rsidRPr="0042319F">
          <w:rPr>
            <w:rStyle w:val="Hyperlink"/>
            <w:noProof/>
          </w:rPr>
          <w:t>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088F0" w14:textId="1291C9B3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199" w:history="1">
        <w:r w:rsidRPr="0042319F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E24B75" w14:textId="72B31F10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200" w:history="1">
        <w:r w:rsidRPr="0042319F">
          <w:rPr>
            <w:rStyle w:val="Hyperlink"/>
            <w:noProof/>
          </w:rPr>
          <w:t>Kiến nghị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5B367" w14:textId="31E1371D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201" w:history="1">
        <w:r w:rsidRPr="0042319F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03F7A" w14:textId="040C8406" w:rsidR="008C6FCC" w:rsidRDefault="008C6FCC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23768202" w:history="1">
        <w:r w:rsidRPr="0042319F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3FE29F" w14:textId="1873C4AD" w:rsidR="008C6FCC" w:rsidRDefault="008C6FCC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23768203" w:history="1">
        <w:r w:rsidRPr="0042319F">
          <w:rPr>
            <w:rStyle w:val="Hyperlink"/>
            <w:noProof/>
          </w:rPr>
          <w:t>Phụ lục 1. Mẫu trang bìa chính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_Toc123768203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BDB8B" w14:textId="41E5A330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6AB23325" w14:textId="77777777" w:rsidR="00E7754F" w:rsidRDefault="00E7754F" w:rsidP="00180B97">
      <w:pPr>
        <w:pStyle w:val="Heading1"/>
        <w:numPr>
          <w:ilvl w:val="0"/>
          <w:numId w:val="0"/>
        </w:numPr>
      </w:pPr>
      <w:bookmarkStart w:id="1" w:name="_Toc123768167"/>
      <w:r>
        <w:lastRenderedPageBreak/>
        <w:t>DANH MỤC KÝ HIỆU VÀ CHỮ VIẾT TẮT</w:t>
      </w:r>
      <w:bookmarkEnd w:id="1"/>
    </w:p>
    <w:p w14:paraId="5160EF80" w14:textId="77777777" w:rsidR="00E7754F" w:rsidRPr="00E7754F" w:rsidRDefault="00E7754F" w:rsidP="00E7754F">
      <w:pPr>
        <w:ind w:firstLine="360"/>
      </w:pPr>
      <w:r>
        <w:t xml:space="preserve">Xem Mục </w:t>
      </w:r>
      <w:r w:rsidR="001E4C07">
        <w:fldChar w:fldCharType="begin"/>
      </w:r>
      <w:r w:rsidR="00180B97">
        <w:instrText xml:space="preserve"> REF _Ref8907039 \r \h </w:instrText>
      </w:r>
      <w:r w:rsidR="001E4C07">
        <w:fldChar w:fldCharType="separate"/>
      </w:r>
      <w:r w:rsidR="000153B1">
        <w:t>1.3.6</w:t>
      </w:r>
      <w:r w:rsidR="001E4C07">
        <w:fldChar w:fldCharType="end"/>
      </w:r>
    </w:p>
    <w:p w14:paraId="0ED0F245" w14:textId="77777777" w:rsidR="00E7754F" w:rsidRDefault="00E775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00EB02B5" w14:textId="77777777" w:rsidR="00251D11" w:rsidRDefault="00251D11" w:rsidP="00E2610F">
      <w:pPr>
        <w:pStyle w:val="Heading1"/>
        <w:numPr>
          <w:ilvl w:val="0"/>
          <w:numId w:val="0"/>
        </w:numPr>
      </w:pPr>
      <w:bookmarkStart w:id="2" w:name="_Toc123768168"/>
      <w:r>
        <w:lastRenderedPageBreak/>
        <w:t>DANH MỤC HÌNH VẼ</w:t>
      </w:r>
      <w:bookmarkEnd w:id="2"/>
    </w:p>
    <w:p w14:paraId="52D391B9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Hyperlink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198A5A5A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r w:rsidR="00E2610F">
        <w:t>Xem</w:t>
      </w:r>
      <w:r w:rsidR="007B396C">
        <w:t xml:space="preserve"> thêm</w:t>
      </w:r>
      <w:r w:rsidR="00E2610F">
        <w:t xml:space="preserve"> Mục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0153B1">
        <w:t>1.3.7</w:t>
      </w:r>
      <w:r>
        <w:fldChar w:fldCharType="end"/>
      </w:r>
      <w:r w:rsidR="007B396C">
        <w:t>)</w:t>
      </w:r>
    </w:p>
    <w:p w14:paraId="6BB8DC19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2DE0AE22" w14:textId="77777777" w:rsidR="00251D11" w:rsidRDefault="00251D11" w:rsidP="00251D11">
      <w:pPr>
        <w:pStyle w:val="Heading1"/>
        <w:numPr>
          <w:ilvl w:val="0"/>
          <w:numId w:val="0"/>
        </w:numPr>
      </w:pPr>
      <w:bookmarkStart w:id="3" w:name="_Toc123768169"/>
      <w:r>
        <w:lastRenderedPageBreak/>
        <w:t>DANH MỤC BẢNG BIỂU</w:t>
      </w:r>
      <w:bookmarkEnd w:id="3"/>
    </w:p>
    <w:p w14:paraId="1F851C5B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Hyperlink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509D85E8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r w:rsidR="008A6229">
        <w:t>Xem</w:t>
      </w:r>
      <w:r w:rsidR="007B396C">
        <w:t xml:space="preserve"> thêm</w:t>
      </w:r>
      <w:r w:rsidR="008A6229">
        <w:t xml:space="preserve"> Mục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0153B1">
        <w:t>1.3.8</w:t>
      </w:r>
      <w:r>
        <w:fldChar w:fldCharType="end"/>
      </w:r>
      <w:r w:rsidR="007B396C">
        <w:t>)</w:t>
      </w:r>
    </w:p>
    <w:p w14:paraId="4626ED9F" w14:textId="65D737A1" w:rsidR="004B32F2" w:rsidRPr="003E2F4B" w:rsidRDefault="00D13221" w:rsidP="004B32F2">
      <w:pPr>
        <w:pStyle w:val="Heading1"/>
        <w:numPr>
          <w:ilvl w:val="0"/>
          <w:numId w:val="0"/>
        </w:numPr>
      </w:pPr>
      <w:r>
        <w:br w:type="page"/>
      </w:r>
      <w:bookmarkStart w:id="4" w:name="_Toc123768170"/>
      <w:r w:rsidR="004B32F2" w:rsidRPr="003E2F4B">
        <w:lastRenderedPageBreak/>
        <w:t>TÓM TẮT</w:t>
      </w:r>
      <w:bookmarkEnd w:id="4"/>
    </w:p>
    <w:p w14:paraId="5E76CC85" w14:textId="77777777" w:rsidR="004B32F2" w:rsidRPr="00AF79CD" w:rsidRDefault="004B32F2" w:rsidP="004B32F2">
      <w:pPr>
        <w:ind w:firstLine="360"/>
      </w:pPr>
      <w:r>
        <w:t xml:space="preserve">Tóm tắt đồ án, có độ dài 1-2 trang, được trình bày tại đây. Chi tiết xem Mục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0153B1">
        <w:t>1.3.9</w:t>
      </w:r>
      <w:r w:rsidR="001E4C07">
        <w:fldChar w:fldCharType="end"/>
      </w:r>
      <w:r>
        <w:t>.</w:t>
      </w:r>
    </w:p>
    <w:p w14:paraId="0E90E967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6856DB26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67222CA0" w14:textId="60689EFA" w:rsidR="00424822" w:rsidRDefault="003343D4" w:rsidP="004B32F2">
      <w:pPr>
        <w:pStyle w:val="Heading1"/>
      </w:pPr>
      <w:bookmarkStart w:id="5" w:name="_Toc123768171"/>
      <w:r>
        <w:lastRenderedPageBreak/>
        <w:t>TỔNG QUAN ĐỀ TÀI</w:t>
      </w:r>
      <w:bookmarkEnd w:id="5"/>
    </w:p>
    <w:p w14:paraId="28A7B6F6" w14:textId="7AA4A65B" w:rsidR="003343D4" w:rsidRDefault="003343D4" w:rsidP="003343D4">
      <w:pPr>
        <w:pStyle w:val="Heading2"/>
      </w:pPr>
      <w:bookmarkStart w:id="6" w:name="_Toc123768172"/>
      <w:r>
        <w:t>Đặt vấn đề</w:t>
      </w:r>
      <w:bookmarkEnd w:id="6"/>
    </w:p>
    <w:p w14:paraId="198EE101" w14:textId="0A0027C4" w:rsidR="003343D4" w:rsidRDefault="003343D4" w:rsidP="003343D4">
      <w:pPr>
        <w:pStyle w:val="Heading2"/>
      </w:pPr>
      <w:bookmarkStart w:id="7" w:name="_Toc123768173"/>
      <w:r>
        <w:t>Tầm quan trọng của đề tài</w:t>
      </w:r>
      <w:bookmarkEnd w:id="7"/>
    </w:p>
    <w:p w14:paraId="430245EC" w14:textId="04F2E0AB" w:rsidR="003343D4" w:rsidRDefault="003343D4" w:rsidP="003343D4">
      <w:pPr>
        <w:pStyle w:val="Heading2"/>
      </w:pPr>
      <w:bookmarkStart w:id="8" w:name="_Toc123768174"/>
      <w:r>
        <w:t>Mục đích</w:t>
      </w:r>
      <w:bookmarkEnd w:id="8"/>
    </w:p>
    <w:p w14:paraId="3B720642" w14:textId="273ED5ED" w:rsidR="003343D4" w:rsidRDefault="003343D4" w:rsidP="003343D4">
      <w:pPr>
        <w:pStyle w:val="Heading2"/>
      </w:pPr>
      <w:bookmarkStart w:id="9" w:name="_Toc123768175"/>
      <w:r>
        <w:t>Bố cục</w:t>
      </w:r>
      <w:bookmarkEnd w:id="9"/>
    </w:p>
    <w:p w14:paraId="30A1A935" w14:textId="27FC1D3B" w:rsidR="003343D4" w:rsidRDefault="003343D4" w:rsidP="003343D4">
      <w:pPr>
        <w:pStyle w:val="Heading2"/>
      </w:pPr>
      <w:bookmarkStart w:id="10" w:name="_Toc123768176"/>
      <w:r>
        <w:t>Phân công công việc</w:t>
      </w:r>
      <w:bookmarkEnd w:id="10"/>
    </w:p>
    <w:p w14:paraId="2DA407A1" w14:textId="77777777" w:rsidR="00147F2A" w:rsidRDefault="003343D4" w:rsidP="00147F2A">
      <w:pPr>
        <w:pStyle w:val="Heading1"/>
      </w:pPr>
      <w:r>
        <w:br w:type="page"/>
      </w:r>
      <w:bookmarkStart w:id="11" w:name="_Toc123768177"/>
      <w:r w:rsidR="00147F2A">
        <w:lastRenderedPageBreak/>
        <w:t>CƠ SỞ LÝ THUYẾT</w:t>
      </w:r>
      <w:bookmarkEnd w:id="11"/>
    </w:p>
    <w:p w14:paraId="4A9AA02D" w14:textId="77777777" w:rsidR="00147F2A" w:rsidRDefault="00147F2A" w:rsidP="00147F2A">
      <w:pPr>
        <w:pStyle w:val="Heading2"/>
      </w:pPr>
      <w:bookmarkStart w:id="12" w:name="_Toc123768178"/>
      <w:r>
        <w:t>Tổng quan hệ thống thực</w:t>
      </w:r>
      <w:bookmarkEnd w:id="12"/>
    </w:p>
    <w:p w14:paraId="4A99CE3E" w14:textId="77777777" w:rsidR="00147F2A" w:rsidRDefault="00147F2A" w:rsidP="00147F2A">
      <w:pPr>
        <w:pStyle w:val="Heading2"/>
      </w:pPr>
      <w:bookmarkStart w:id="13" w:name="_Toc123768179"/>
      <w:r>
        <w:t>Nguyên lý hoạt động của hệ thống thực</w:t>
      </w:r>
      <w:bookmarkEnd w:id="13"/>
    </w:p>
    <w:p w14:paraId="533EB6EA" w14:textId="457F9592" w:rsidR="00147F2A" w:rsidRDefault="00147F2A" w:rsidP="00147F2A">
      <w:r>
        <w:br w:type="page"/>
      </w:r>
    </w:p>
    <w:p w14:paraId="537F8D75" w14:textId="77777777" w:rsidR="003343D4" w:rsidRDefault="003343D4">
      <w:pPr>
        <w:spacing w:before="0" w:after="200" w:line="276" w:lineRule="auto"/>
        <w:jc w:val="left"/>
        <w:rPr>
          <w:rFonts w:eastAsiaTheme="majorEastAsia" w:cstheme="majorBidi"/>
          <w:b/>
          <w:bCs/>
          <w:sz w:val="28"/>
          <w:szCs w:val="26"/>
        </w:rPr>
      </w:pPr>
    </w:p>
    <w:p w14:paraId="4C89E61E" w14:textId="1BC0E9A0" w:rsidR="005202D3" w:rsidRDefault="003343D4" w:rsidP="00CE570D">
      <w:pPr>
        <w:pStyle w:val="Heading1"/>
      </w:pPr>
      <w:bookmarkStart w:id="14" w:name="_Toc123768180"/>
      <w:r>
        <w:t>PHÂN TÍCH VÀ THIẾT KẾ HỆ THỐNG</w:t>
      </w:r>
      <w:bookmarkEnd w:id="14"/>
    </w:p>
    <w:p w14:paraId="066B5D63" w14:textId="41A46520" w:rsidR="000C6469" w:rsidRDefault="003343D4" w:rsidP="00AC7213">
      <w:pPr>
        <w:pStyle w:val="Heading2"/>
      </w:pPr>
      <w:bookmarkStart w:id="15" w:name="_Toc123768181"/>
      <w:r w:rsidRPr="003343D4">
        <w:t>Xác lập chỉ tiêu kỹ thuật</w:t>
      </w:r>
      <w:bookmarkEnd w:id="15"/>
    </w:p>
    <w:p w14:paraId="5AC865E6" w14:textId="55E198A6" w:rsidR="00147F2A" w:rsidRDefault="00147F2A" w:rsidP="00147F2A">
      <w:pPr>
        <w:pStyle w:val="Heading3"/>
      </w:pPr>
      <w:bookmarkStart w:id="16" w:name="_Toc123768182"/>
      <w:r>
        <w:t>Yêu cầu chức năng</w:t>
      </w:r>
      <w:bookmarkEnd w:id="16"/>
    </w:p>
    <w:p w14:paraId="4AAA0241" w14:textId="798A348B" w:rsidR="00147F2A" w:rsidRPr="00147F2A" w:rsidRDefault="00147F2A" w:rsidP="00147F2A">
      <w:pPr>
        <w:pStyle w:val="Heading3"/>
      </w:pPr>
      <w:bookmarkStart w:id="17" w:name="_Toc123768183"/>
      <w:r>
        <w:t>Yêu cầu phi chức năng</w:t>
      </w:r>
      <w:bookmarkEnd w:id="17"/>
    </w:p>
    <w:p w14:paraId="15041371" w14:textId="5B282ACC" w:rsidR="003343D4" w:rsidRDefault="003343D4" w:rsidP="003343D4">
      <w:pPr>
        <w:pStyle w:val="Heading2"/>
      </w:pPr>
      <w:bookmarkStart w:id="18" w:name="_Toc123768184"/>
      <w:r w:rsidRPr="003343D4">
        <w:t>Mô hình hóa</w:t>
      </w:r>
      <w:bookmarkEnd w:id="18"/>
    </w:p>
    <w:p w14:paraId="2EFEB37F" w14:textId="2B5AD954" w:rsidR="00147F2A" w:rsidRDefault="00147F2A" w:rsidP="00147F2A">
      <w:pPr>
        <w:pStyle w:val="Heading3"/>
      </w:pPr>
      <w:bookmarkStart w:id="19" w:name="_Toc123768185"/>
      <w:r>
        <w:t>Mô hình hóa bằng UML</w:t>
      </w:r>
      <w:bookmarkEnd w:id="19"/>
    </w:p>
    <w:p w14:paraId="57503073" w14:textId="45BE928B" w:rsidR="00147F2A" w:rsidRDefault="00147F2A" w:rsidP="00147F2A">
      <w:pPr>
        <w:pStyle w:val="Heading3"/>
      </w:pPr>
      <w:bookmarkStart w:id="20" w:name="_Toc123768186"/>
      <w:r w:rsidRPr="00147F2A">
        <w:t>Mô hình hóa bằng</w:t>
      </w:r>
      <w:r>
        <w:t xml:space="preserve"> SystemC</w:t>
      </w:r>
      <w:bookmarkEnd w:id="20"/>
    </w:p>
    <w:p w14:paraId="3B08BD5B" w14:textId="5C9CC32F" w:rsidR="00147F2A" w:rsidRPr="00147F2A" w:rsidRDefault="00147F2A" w:rsidP="00147F2A">
      <w:pPr>
        <w:pStyle w:val="Heading3"/>
      </w:pPr>
      <w:bookmarkStart w:id="21" w:name="_Toc123768187"/>
      <w:r w:rsidRPr="00147F2A">
        <w:t>Mô hình hóa bằng</w:t>
      </w:r>
      <w:r>
        <w:t xml:space="preserve"> FSM</w:t>
      </w:r>
      <w:bookmarkEnd w:id="21"/>
    </w:p>
    <w:p w14:paraId="391DBFD5" w14:textId="14461E2E" w:rsidR="00147F2A" w:rsidRDefault="00147F2A" w:rsidP="00147F2A">
      <w:pPr>
        <w:pStyle w:val="Heading2"/>
      </w:pPr>
      <w:bookmarkStart w:id="22" w:name="_Toc123768188"/>
      <w:r>
        <w:t>Thiết kế hệ thống</w:t>
      </w:r>
      <w:bookmarkEnd w:id="22"/>
    </w:p>
    <w:p w14:paraId="610095CA" w14:textId="4113946C" w:rsidR="00147F2A" w:rsidRDefault="00147F2A" w:rsidP="00147F2A">
      <w:pPr>
        <w:pStyle w:val="Heading3"/>
      </w:pPr>
      <w:bookmarkStart w:id="23" w:name="_Toc123768189"/>
      <w:r>
        <w:t>Các linh kiện sử dụng</w:t>
      </w:r>
      <w:bookmarkEnd w:id="23"/>
    </w:p>
    <w:p w14:paraId="2731D6F7" w14:textId="5EF3A6F6" w:rsidR="00147F2A" w:rsidRPr="00147F2A" w:rsidRDefault="00147F2A" w:rsidP="00147F2A">
      <w:pPr>
        <w:pStyle w:val="Heading3"/>
      </w:pPr>
      <w:bookmarkStart w:id="24" w:name="_Toc123768190"/>
      <w:r>
        <w:t>Sơ đồ khối tổng quan</w:t>
      </w:r>
      <w:bookmarkEnd w:id="24"/>
    </w:p>
    <w:p w14:paraId="18C3DBB3" w14:textId="482280C2" w:rsidR="00147F2A" w:rsidRPr="00147F2A" w:rsidRDefault="00147F2A" w:rsidP="00147F2A">
      <w:pPr>
        <w:pStyle w:val="Heading3"/>
      </w:pPr>
      <w:bookmarkStart w:id="25" w:name="_Toc123768191"/>
      <w:r>
        <w:t>Mô phỏng hệ thống</w:t>
      </w:r>
      <w:bookmarkEnd w:id="25"/>
    </w:p>
    <w:p w14:paraId="0E74011A" w14:textId="7015EE58" w:rsidR="003343D4" w:rsidRDefault="003343D4" w:rsidP="00147F2A">
      <w:pPr>
        <w:pStyle w:val="Heading3"/>
      </w:pPr>
      <w:bookmarkStart w:id="26" w:name="_Toc123768192"/>
      <w:r w:rsidRPr="003343D4">
        <w:t>Đồng thiết kế cứng mềm</w:t>
      </w:r>
      <w:bookmarkEnd w:id="26"/>
    </w:p>
    <w:p w14:paraId="1465964A" w14:textId="3E474E15" w:rsidR="003343D4" w:rsidRDefault="003343D4" w:rsidP="00147F2A">
      <w:pPr>
        <w:pStyle w:val="Heading3"/>
      </w:pPr>
      <w:bookmarkStart w:id="27" w:name="_Toc123768193"/>
      <w:r w:rsidRPr="003343D4">
        <w:t>Thiết kế giao tiếp ngoại vi</w:t>
      </w:r>
      <w:bookmarkEnd w:id="27"/>
    </w:p>
    <w:p w14:paraId="508B6055" w14:textId="5592F01C" w:rsidR="003343D4" w:rsidRDefault="003343D4" w:rsidP="00147F2A">
      <w:pPr>
        <w:pStyle w:val="Heading3"/>
      </w:pPr>
      <w:bookmarkStart w:id="28" w:name="_Toc123768194"/>
      <w:r w:rsidRPr="003343D4">
        <w:t>Tổng hợp, cầu hình, biên dịch phần mềm hệ thống và/hoặc hệ điều hành</w:t>
      </w:r>
      <w:bookmarkEnd w:id="28"/>
    </w:p>
    <w:p w14:paraId="01123D70" w14:textId="287B10B2" w:rsidR="003343D4" w:rsidRDefault="003343D4" w:rsidP="00147F2A">
      <w:pPr>
        <w:pStyle w:val="Heading3"/>
      </w:pPr>
      <w:bookmarkStart w:id="29" w:name="_Toc123768195"/>
      <w:r w:rsidRPr="003343D4">
        <w:t>Phát triển phần mềm firmware và/hoặc device driver</w:t>
      </w:r>
      <w:bookmarkEnd w:id="29"/>
    </w:p>
    <w:p w14:paraId="143C3A7C" w14:textId="4608156E" w:rsidR="003343D4" w:rsidRPr="003343D4" w:rsidRDefault="003343D4" w:rsidP="003343D4">
      <w:pPr>
        <w:pStyle w:val="Heading2"/>
      </w:pPr>
      <w:bookmarkStart w:id="30" w:name="_Toc123768196"/>
      <w:r w:rsidRPr="003343D4">
        <w:t>Triển khai thử nghiệm toàn hệ thống: kiểm thử, đo lường, phân tích và đánh giá kết quả</w:t>
      </w:r>
      <w:bookmarkEnd w:id="30"/>
    </w:p>
    <w:p w14:paraId="6ED3F3B0" w14:textId="77777777" w:rsidR="00F66DE4" w:rsidRPr="008A6229" w:rsidRDefault="00F66DE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r>
        <w:br w:type="page"/>
      </w:r>
    </w:p>
    <w:p w14:paraId="5438AC75" w14:textId="77777777" w:rsidR="00EE50A3" w:rsidRDefault="00EE50A3" w:rsidP="00EE50A3">
      <w:pPr>
        <w:pStyle w:val="Heading1"/>
        <w:numPr>
          <w:ilvl w:val="0"/>
          <w:numId w:val="0"/>
        </w:numPr>
      </w:pPr>
      <w:bookmarkStart w:id="31" w:name="_Toc9864374"/>
      <w:bookmarkStart w:id="32" w:name="_Toc123768197"/>
      <w:r>
        <w:lastRenderedPageBreak/>
        <w:t>KẾT LUẬN</w:t>
      </w:r>
      <w:bookmarkEnd w:id="31"/>
      <w:bookmarkEnd w:id="32"/>
    </w:p>
    <w:p w14:paraId="1D3CF8B8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33" w:name="_Toc9864375"/>
      <w:bookmarkStart w:id="34" w:name="_Toc123768198"/>
      <w:r>
        <w:t>Kết luận chung</w:t>
      </w:r>
      <w:bookmarkEnd w:id="33"/>
      <w:bookmarkEnd w:id="34"/>
    </w:p>
    <w:p w14:paraId="471E7A1E" w14:textId="77777777" w:rsidR="00EE50A3" w:rsidRPr="00154865" w:rsidRDefault="00EE50A3" w:rsidP="00EE50A3">
      <w:pPr>
        <w:ind w:firstLine="360"/>
      </w:pPr>
      <w:r>
        <w:t xml:space="preserve">Xem Mục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0153B1">
        <w:t>1.3.12</w:t>
      </w:r>
      <w:r w:rsidR="001E4C07">
        <w:fldChar w:fldCharType="end"/>
      </w:r>
    </w:p>
    <w:p w14:paraId="773FB17A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35" w:name="_Toc9864376"/>
      <w:bookmarkStart w:id="36" w:name="_Toc123768199"/>
      <w:r>
        <w:t>Hướng phát triển</w:t>
      </w:r>
      <w:bookmarkEnd w:id="35"/>
      <w:bookmarkEnd w:id="36"/>
    </w:p>
    <w:p w14:paraId="61889AB1" w14:textId="77777777" w:rsidR="00EE50A3" w:rsidRPr="00154865" w:rsidRDefault="00EE50A3" w:rsidP="00EE50A3">
      <w:pPr>
        <w:ind w:firstLine="360"/>
      </w:pPr>
      <w:r>
        <w:t>(Nếu có)</w:t>
      </w:r>
    </w:p>
    <w:p w14:paraId="50A35E6D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37" w:name="_Toc9864377"/>
      <w:bookmarkStart w:id="38" w:name="_Toc123768200"/>
      <w:r>
        <w:t>Kiến nghị và đề xuất</w:t>
      </w:r>
      <w:bookmarkEnd w:id="37"/>
      <w:bookmarkEnd w:id="38"/>
    </w:p>
    <w:p w14:paraId="266A6B8B" w14:textId="77777777" w:rsidR="00EE50A3" w:rsidRPr="00154865" w:rsidRDefault="00EE50A3" w:rsidP="00EE50A3">
      <w:pPr>
        <w:ind w:firstLine="360"/>
      </w:pPr>
      <w:r>
        <w:t>(Nếu có)</w:t>
      </w:r>
    </w:p>
    <w:p w14:paraId="5BAC7535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02195790" w14:textId="77777777" w:rsidR="00AA4795" w:rsidRDefault="00AA4795" w:rsidP="00AA4795">
      <w:pPr>
        <w:pStyle w:val="Heading1"/>
        <w:numPr>
          <w:ilvl w:val="0"/>
          <w:numId w:val="0"/>
        </w:numPr>
      </w:pPr>
      <w:bookmarkStart w:id="39" w:name="_Toc123768201"/>
      <w:r>
        <w:lastRenderedPageBreak/>
        <w:t>TÀI LIỆU THAM KHẢO</w:t>
      </w:r>
      <w:bookmarkEnd w:id="39"/>
    </w:p>
    <w:p w14:paraId="7605DCC7" w14:textId="6A4F5522" w:rsidR="00933974" w:rsidRPr="00F73683" w:rsidRDefault="00DF7D1E" w:rsidP="00F73683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  <w:sectPr w:rsidR="00933974" w:rsidRPr="00F73683" w:rsidSect="00824195">
          <w:footerReference w:type="even" r:id="rId17"/>
          <w:footerReference w:type="default" r:id="rId18"/>
          <w:pgSz w:w="11906" w:h="16838" w:code="9"/>
          <w:pgMar w:top="1134" w:right="1138" w:bottom="1411" w:left="1699" w:header="850" w:footer="432" w:gutter="0"/>
          <w:pgNumType w:start="1"/>
          <w:cols w:space="454"/>
          <w:docGrid w:type="lines" w:linePitch="360"/>
        </w:sectPr>
      </w:pPr>
      <w:r w:rsidRPr="00802629">
        <w:rPr>
          <w:szCs w:val="26"/>
        </w:rPr>
        <w:t xml:space="preserve">T. H. Cormen, C. E. Leiserson,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  <w:r w:rsidR="00AA4795">
        <w:br w:type="page"/>
      </w:r>
    </w:p>
    <w:p w14:paraId="59F3C311" w14:textId="77777777" w:rsidR="009920C7" w:rsidRDefault="00C82B07" w:rsidP="009920C7">
      <w:pPr>
        <w:pStyle w:val="Heading1"/>
        <w:numPr>
          <w:ilvl w:val="0"/>
          <w:numId w:val="0"/>
        </w:numPr>
      </w:pPr>
      <w:bookmarkStart w:id="40" w:name="_Toc123768202"/>
      <w:r>
        <w:lastRenderedPageBreak/>
        <w:t>PHỤ LỤC</w:t>
      </w:r>
      <w:bookmarkEnd w:id="40"/>
    </w:p>
    <w:p w14:paraId="778F37EB" w14:textId="77777777" w:rsidR="004966FA" w:rsidRDefault="004966FA" w:rsidP="004966FA">
      <w:pPr>
        <w:pStyle w:val="Heading2"/>
        <w:numPr>
          <w:ilvl w:val="0"/>
          <w:numId w:val="0"/>
        </w:numPr>
      </w:pPr>
      <w:bookmarkStart w:id="41" w:name="_Toc123768203"/>
      <w:r>
        <w:t xml:space="preserve">Phụ lục 1. </w:t>
      </w:r>
      <w:r w:rsidRPr="004966FA">
        <w:t>Mẫ</w:t>
      </w:r>
      <w:r>
        <w:t>u trang bìa chính</w:t>
      </w:r>
      <w:r w:rsidR="00EE50A3">
        <w:t xml:space="preserve"> của đồ án</w:t>
      </w:r>
      <w:bookmarkEnd w:id="41"/>
    </w:p>
    <w:p w14:paraId="4C611CEB" w14:textId="77777777" w:rsidR="00224C4A" w:rsidRDefault="00224C4A" w:rsidP="004966FA">
      <w:pPr>
        <w:ind w:firstLine="360"/>
      </w:pPr>
      <w:r>
        <w:t>(</w:t>
      </w:r>
      <w:r w:rsidR="00933974">
        <w:t>X</w:t>
      </w:r>
      <w:r>
        <w:t>em trang sau)</w:t>
      </w:r>
    </w:p>
    <w:p w14:paraId="449F4899" w14:textId="77777777" w:rsidR="004966FA" w:rsidRDefault="004966FA">
      <w:pPr>
        <w:spacing w:line="276" w:lineRule="auto"/>
        <w:jc w:val="left"/>
      </w:pPr>
      <w:r>
        <w:br w:type="page"/>
      </w: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966FA" w14:paraId="1E51D0F7" w14:textId="77777777" w:rsidTr="002D51C1">
        <w:trPr>
          <w:trHeight w:val="14134"/>
        </w:trPr>
        <w:tc>
          <w:tcPr>
            <w:tcW w:w="9288" w:type="dxa"/>
          </w:tcPr>
          <w:p w14:paraId="2DB0FEA2" w14:textId="77777777" w:rsidR="004966FA" w:rsidRPr="00D41531" w:rsidRDefault="004966FA" w:rsidP="004966FA">
            <w:pPr>
              <w:spacing w:after="0" w:line="240" w:lineRule="auto"/>
              <w:jc w:val="center"/>
            </w:pPr>
            <w:r w:rsidRPr="00E41E7A">
              <w:lastRenderedPageBreak/>
              <w:br w:type="page"/>
            </w:r>
            <w:r w:rsidRPr="00D41531">
              <w:t>TRƯỜNG ĐẠI HỌC BÁCH KHOA HÀ NỘI</w:t>
            </w:r>
          </w:p>
          <w:p w14:paraId="7A2559A6" w14:textId="77777777" w:rsidR="004966FA" w:rsidRPr="00E85917" w:rsidRDefault="004966FA" w:rsidP="004966F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05ED3C7B" w14:textId="77777777" w:rsidR="004966FA" w:rsidRPr="00392F14" w:rsidRDefault="004966FA" w:rsidP="00AD17BA"/>
          <w:p w14:paraId="7935E1DE" w14:textId="77777777" w:rsidR="004966FA" w:rsidRPr="00AE1825" w:rsidRDefault="004966FA" w:rsidP="00AD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1BAE7" wp14:editId="656BF064">
                  <wp:extent cx="549910" cy="812800"/>
                  <wp:effectExtent l="19050" t="0" r="254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848E3" w14:textId="77777777" w:rsidR="00446398" w:rsidRPr="00AE1825" w:rsidRDefault="00446398" w:rsidP="002556A9"/>
          <w:p w14:paraId="33AF5A23" w14:textId="6F97B924" w:rsidR="002556A9" w:rsidRPr="004437B5" w:rsidRDefault="002556A9" w:rsidP="002556A9">
            <w:pPr>
              <w:jc w:val="center"/>
              <w:rPr>
                <w:bCs/>
                <w:sz w:val="48"/>
                <w:szCs w:val="48"/>
                <w:lang w:val="de-DE"/>
              </w:rPr>
            </w:pPr>
            <w:r w:rsidRPr="004437B5">
              <w:rPr>
                <w:bCs/>
                <w:sz w:val="48"/>
                <w:szCs w:val="48"/>
                <w:lang w:val="de-DE"/>
              </w:rPr>
              <w:t>B</w:t>
            </w:r>
            <w:r>
              <w:rPr>
                <w:bCs/>
                <w:sz w:val="48"/>
                <w:szCs w:val="48"/>
                <w:lang w:val="de-DE"/>
              </w:rPr>
              <w:t>ÁO CÁO CÁ NHÂN</w:t>
            </w:r>
          </w:p>
          <w:p w14:paraId="6921AD8E" w14:textId="77777777" w:rsidR="002556A9" w:rsidRPr="007E2256" w:rsidRDefault="002556A9" w:rsidP="002556A9">
            <w:pPr>
              <w:jc w:val="center"/>
              <w:rPr>
                <w:b/>
                <w:iCs/>
                <w:szCs w:val="26"/>
              </w:rPr>
            </w:pPr>
            <w:r>
              <w:rPr>
                <w:b/>
                <w:sz w:val="52"/>
                <w:szCs w:val="52"/>
                <w:lang w:val="de-DE"/>
              </w:rPr>
              <w:t>HỆ THỐNG NHÚNG VÀ THIẾT KẾ GIAO TIẾP NHÚNG</w:t>
            </w:r>
          </w:p>
          <w:p w14:paraId="4C0C0D4E" w14:textId="77777777" w:rsidR="002556A9" w:rsidRDefault="002556A9" w:rsidP="002556A9">
            <w:pPr>
              <w:rPr>
                <w:b/>
                <w:iCs/>
                <w:sz w:val="28"/>
                <w:szCs w:val="30"/>
              </w:rPr>
            </w:pPr>
            <w:r w:rsidRPr="004437B5">
              <w:rPr>
                <w:b/>
                <w:iCs/>
                <w:sz w:val="28"/>
                <w:szCs w:val="30"/>
              </w:rPr>
              <w:t>Đề tài:</w:t>
            </w:r>
          </w:p>
          <w:p w14:paraId="056758AF" w14:textId="77777777" w:rsidR="002556A9" w:rsidRPr="004437B5" w:rsidRDefault="002556A9" w:rsidP="002556A9">
            <w:pPr>
              <w:jc w:val="center"/>
              <w:rPr>
                <w:b/>
                <w:iCs/>
                <w:sz w:val="40"/>
                <w:szCs w:val="40"/>
              </w:rPr>
            </w:pPr>
            <w:r>
              <w:rPr>
                <w:b/>
                <w:iCs/>
                <w:sz w:val="40"/>
                <w:szCs w:val="40"/>
              </w:rPr>
              <w:t>BỘ ĐIỀU KHIỂN BƠM XĂNG CHO ĐỘNG CƠ</w:t>
            </w:r>
          </w:p>
          <w:p w14:paraId="68C1E1E7" w14:textId="77777777" w:rsidR="002556A9" w:rsidRDefault="002556A9" w:rsidP="002556A9">
            <w:pPr>
              <w:rPr>
                <w:b/>
                <w:sz w:val="28"/>
                <w:szCs w:val="28"/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  <w:gridCol w:w="4531"/>
            </w:tblGrid>
            <w:tr w:rsidR="002556A9" w:rsidRPr="003362F2" w14:paraId="381AB46A" w14:textId="77777777" w:rsidTr="005B68DE">
              <w:tc>
                <w:tcPr>
                  <w:tcW w:w="4531" w:type="dxa"/>
                </w:tcPr>
                <w:p w14:paraId="71043AD3" w14:textId="77777777" w:rsidR="002556A9" w:rsidRPr="007E2256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 w:rsidRPr="007E2256">
                    <w:rPr>
                      <w:iCs/>
                      <w:sz w:val="28"/>
                      <w:szCs w:val="28"/>
                      <w:lang w:val="de-DE"/>
                    </w:rPr>
                    <w:t>Giảng viên hướng dẫn:</w:t>
                  </w:r>
                </w:p>
              </w:tc>
              <w:tc>
                <w:tcPr>
                  <w:tcW w:w="4531" w:type="dxa"/>
                </w:tcPr>
                <w:p w14:paraId="4A519DAC" w14:textId="77777777" w:rsidR="002556A9" w:rsidRPr="007E2256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Phạm Văn Tiến</w:t>
                  </w:r>
                </w:p>
              </w:tc>
            </w:tr>
            <w:tr w:rsidR="002556A9" w:rsidRPr="003362F2" w14:paraId="1E82C04F" w14:textId="77777777" w:rsidTr="005B68DE">
              <w:tc>
                <w:tcPr>
                  <w:tcW w:w="4531" w:type="dxa"/>
                </w:tcPr>
                <w:p w14:paraId="738813AE" w14:textId="77777777" w:rsidR="002556A9" w:rsidRPr="007E2256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Lớp:</w:t>
                  </w:r>
                </w:p>
              </w:tc>
              <w:tc>
                <w:tcPr>
                  <w:tcW w:w="4531" w:type="dxa"/>
                </w:tcPr>
                <w:p w14:paraId="4667FDDC" w14:textId="7AD9EEAE" w:rsidR="002556A9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137337</w:t>
                  </w:r>
                </w:p>
              </w:tc>
            </w:tr>
            <w:tr w:rsidR="002556A9" w:rsidRPr="003362F2" w14:paraId="176B686B" w14:textId="77777777" w:rsidTr="005B68DE">
              <w:tc>
                <w:tcPr>
                  <w:tcW w:w="4531" w:type="dxa"/>
                </w:tcPr>
                <w:p w14:paraId="191852F2" w14:textId="77777777" w:rsidR="002556A9" w:rsidRPr="007E2256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Nhóm:</w:t>
                  </w:r>
                </w:p>
              </w:tc>
              <w:tc>
                <w:tcPr>
                  <w:tcW w:w="4531" w:type="dxa"/>
                </w:tcPr>
                <w:p w14:paraId="5532C2E3" w14:textId="77777777" w:rsidR="002556A9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15</w:t>
                  </w:r>
                </w:p>
              </w:tc>
            </w:tr>
            <w:tr w:rsidR="002556A9" w:rsidRPr="003362F2" w14:paraId="5DA440B8" w14:textId="77777777" w:rsidTr="005B68DE">
              <w:tc>
                <w:tcPr>
                  <w:tcW w:w="4531" w:type="dxa"/>
                </w:tcPr>
                <w:p w14:paraId="0E917E35" w14:textId="77777777" w:rsidR="002556A9" w:rsidRPr="007E2256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jc w:val="right"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Hoàng Anh Công</w:t>
                  </w:r>
                </w:p>
              </w:tc>
              <w:tc>
                <w:tcPr>
                  <w:tcW w:w="4531" w:type="dxa"/>
                </w:tcPr>
                <w:p w14:paraId="7EA3669B" w14:textId="77777777" w:rsidR="002556A9" w:rsidRDefault="002556A9" w:rsidP="002556A9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iCs/>
                      <w:sz w:val="28"/>
                      <w:szCs w:val="28"/>
                      <w:lang w:val="de-DE"/>
                    </w:rPr>
                  </w:pPr>
                  <w:r>
                    <w:rPr>
                      <w:iCs/>
                      <w:sz w:val="28"/>
                      <w:szCs w:val="28"/>
                      <w:lang w:val="de-DE"/>
                    </w:rPr>
                    <w:t>20182389</w:t>
                  </w:r>
                </w:p>
              </w:tc>
            </w:tr>
          </w:tbl>
          <w:p w14:paraId="1B355A9F" w14:textId="77777777" w:rsidR="004966FA" w:rsidRDefault="004966FA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14:paraId="4C5E2C71" w14:textId="77777777" w:rsidR="002556A9" w:rsidRP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2FA4A171" w14:textId="77777777" w:rsidR="002556A9" w:rsidRP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7329297D" w14:textId="77777777" w:rsidR="002556A9" w:rsidRP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0F0C6F58" w14:textId="77777777" w:rsidR="002556A9" w:rsidRP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19B4332F" w14:textId="77777777" w:rsidR="002556A9" w:rsidRP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28AA1599" w14:textId="77777777" w:rsidR="002556A9" w:rsidRDefault="002556A9" w:rsidP="002556A9">
            <w:pPr>
              <w:rPr>
                <w:sz w:val="28"/>
                <w:szCs w:val="28"/>
                <w:lang w:val="de-DE"/>
              </w:rPr>
            </w:pPr>
          </w:p>
          <w:p w14:paraId="136ED799" w14:textId="178919D8" w:rsidR="002556A9" w:rsidRPr="002556A9" w:rsidRDefault="002556A9" w:rsidP="002556A9">
            <w:pPr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Hà Nội, 01/2023</w:t>
            </w:r>
          </w:p>
        </w:tc>
      </w:tr>
    </w:tbl>
    <w:p w14:paraId="4762BCB8" w14:textId="77777777" w:rsidR="004966FA" w:rsidRPr="004966FA" w:rsidRDefault="004966FA" w:rsidP="0033392C">
      <w:pPr>
        <w:spacing w:line="276" w:lineRule="auto"/>
        <w:jc w:val="left"/>
      </w:pPr>
    </w:p>
    <w:sectPr w:rsidR="004966FA" w:rsidRPr="004966FA" w:rsidSect="00913A79">
      <w:footerReference w:type="even" r:id="rId19"/>
      <w:footerReference w:type="default" r:id="rId20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71BC" w14:textId="77777777" w:rsidR="00E35527" w:rsidRDefault="00E35527" w:rsidP="00877142">
      <w:pPr>
        <w:spacing w:after="0" w:line="240" w:lineRule="auto"/>
      </w:pPr>
      <w:r>
        <w:separator/>
      </w:r>
    </w:p>
  </w:endnote>
  <w:endnote w:type="continuationSeparator" w:id="0">
    <w:p w14:paraId="3BB896F1" w14:textId="77777777" w:rsidR="00E35527" w:rsidRDefault="00E35527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1B58" w14:textId="77777777" w:rsidR="004B32F2" w:rsidRDefault="004B32F2">
    <w:pPr>
      <w:pStyle w:val="Footer"/>
    </w:pPr>
  </w:p>
  <w:p w14:paraId="5CBBF9ED" w14:textId="77777777" w:rsidR="004B32F2" w:rsidRDefault="004B3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4DF3" w14:textId="77777777" w:rsidR="004B32F2" w:rsidRDefault="004B32F2">
    <w:pPr>
      <w:pStyle w:val="Footer"/>
      <w:jc w:val="right"/>
    </w:pPr>
  </w:p>
  <w:p w14:paraId="6DE01327" w14:textId="77777777" w:rsidR="004B32F2" w:rsidRDefault="004B32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FB55" w14:textId="77777777" w:rsidR="004B32F2" w:rsidRDefault="004B32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Content>
      <w:p w14:paraId="10D4B86C" w14:textId="77777777" w:rsidR="004B32F2" w:rsidRDefault="00F2782F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BB3B3BE" w14:textId="77777777" w:rsidR="004B32F2" w:rsidRDefault="004B32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Content>
      <w:p w14:paraId="43000BF1" w14:textId="77777777" w:rsidR="004B32F2" w:rsidRDefault="00F278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3D6EE4B" w14:textId="77777777" w:rsidR="004B32F2" w:rsidRDefault="004B32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Content>
      <w:p w14:paraId="406B2959" w14:textId="77777777" w:rsidR="004B32F2" w:rsidRDefault="00F2782F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A1E1565" w14:textId="77777777" w:rsidR="004B32F2" w:rsidRDefault="004B32F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Content>
      <w:p w14:paraId="4FBBE618" w14:textId="77777777" w:rsidR="004B32F2" w:rsidRDefault="00F278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676F611" w14:textId="77777777" w:rsidR="004B32F2" w:rsidRDefault="004B32F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79C" w14:textId="77777777" w:rsidR="004B32F2" w:rsidRDefault="004B32F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5891" w14:textId="77777777" w:rsidR="004B32F2" w:rsidRDefault="004B32F2">
    <w:pPr>
      <w:pStyle w:val="Footer"/>
      <w:jc w:val="right"/>
    </w:pPr>
  </w:p>
  <w:p w14:paraId="0CCE86F9" w14:textId="77777777" w:rsidR="004B32F2" w:rsidRDefault="004B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3945" w14:textId="77777777" w:rsidR="00E35527" w:rsidRDefault="00E35527" w:rsidP="00877142">
      <w:pPr>
        <w:spacing w:after="0" w:line="240" w:lineRule="auto"/>
      </w:pPr>
      <w:r>
        <w:separator/>
      </w:r>
    </w:p>
  </w:footnote>
  <w:footnote w:type="continuationSeparator" w:id="0">
    <w:p w14:paraId="1B75406B" w14:textId="77777777" w:rsidR="00E35527" w:rsidRDefault="00E35527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6EDA" w14:textId="77777777" w:rsidR="004B32F2" w:rsidRDefault="004B3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4DFD" w14:textId="77777777" w:rsidR="004B32F2" w:rsidRDefault="004B3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0CCF" w14:textId="77777777" w:rsidR="004B32F2" w:rsidRDefault="004B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223713477">
    <w:abstractNumId w:val="2"/>
  </w:num>
  <w:num w:numId="2" w16cid:durableId="483279136">
    <w:abstractNumId w:val="1"/>
  </w:num>
  <w:num w:numId="3" w16cid:durableId="1980065359">
    <w:abstractNumId w:val="0"/>
  </w:num>
  <w:num w:numId="4" w16cid:durableId="1508211162">
    <w:abstractNumId w:val="4"/>
  </w:num>
  <w:num w:numId="5" w16cid:durableId="1695156869">
    <w:abstractNumId w:val="7"/>
  </w:num>
  <w:num w:numId="6" w16cid:durableId="72048387">
    <w:abstractNumId w:val="5"/>
  </w:num>
  <w:num w:numId="7" w16cid:durableId="23407192">
    <w:abstractNumId w:val="3"/>
  </w:num>
  <w:num w:numId="8" w16cid:durableId="58118206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C51"/>
    <w:rsid w:val="00072F60"/>
    <w:rsid w:val="000739A3"/>
    <w:rsid w:val="00074C8C"/>
    <w:rsid w:val="0007702E"/>
    <w:rsid w:val="00077E54"/>
    <w:rsid w:val="0008354F"/>
    <w:rsid w:val="00086304"/>
    <w:rsid w:val="0009262A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3631"/>
    <w:rsid w:val="000E3F49"/>
    <w:rsid w:val="000E7E91"/>
    <w:rsid w:val="00101160"/>
    <w:rsid w:val="0010238C"/>
    <w:rsid w:val="001025BE"/>
    <w:rsid w:val="00113757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47F2A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56A9"/>
    <w:rsid w:val="00256FC0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3D4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25A3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687B"/>
    <w:rsid w:val="005F1677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4CBF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3A86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C2E"/>
    <w:rsid w:val="008C5D1B"/>
    <w:rsid w:val="008C6FCC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3079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00C8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2CD6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5527"/>
    <w:rsid w:val="00E36181"/>
    <w:rsid w:val="00E36F69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73683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FE14E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A9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3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238</TotalTime>
  <Pages>18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Hoàng Anh Công</cp:lastModifiedBy>
  <cp:revision>6</cp:revision>
  <cp:lastPrinted>2019-05-16T15:57:00Z</cp:lastPrinted>
  <dcterms:created xsi:type="dcterms:W3CDTF">2023-01-04T12:43:00Z</dcterms:created>
  <dcterms:modified xsi:type="dcterms:W3CDTF">2023-01-04T16:42:00Z</dcterms:modified>
</cp:coreProperties>
</file>